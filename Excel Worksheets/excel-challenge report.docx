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CCC6" w14:textId="3355F163" w:rsidR="00A10484" w:rsidRDefault="005761BA">
      <w:pPr>
        <w:pStyle w:val="Title"/>
      </w:pPr>
      <w:r>
        <w:t>UNC-C Data Analytics Boot Camp</w:t>
      </w:r>
    </w:p>
    <w:p w14:paraId="708793AE" w14:textId="7A304F6D" w:rsidR="00855982" w:rsidRPr="00855982" w:rsidRDefault="005761BA" w:rsidP="00855982">
      <w:pPr>
        <w:pStyle w:val="Heading1"/>
      </w:pPr>
      <w:r>
        <w:t>Kickstart My Chart</w:t>
      </w:r>
    </w:p>
    <w:p w14:paraId="00F9031E" w14:textId="2AF6402F" w:rsidR="00FF1B2D" w:rsidRPr="00FF1B2D" w:rsidRDefault="005761BA" w:rsidP="00FF1B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61BA">
        <w:rPr>
          <w:rFonts w:ascii="Times New Roman" w:eastAsia="Times New Roman" w:hAnsi="Times New Roman" w:cs="Times New Roman"/>
          <w:sz w:val="24"/>
          <w:szCs w:val="24"/>
          <w:lang w:eastAsia="en-US"/>
        </w:rPr>
        <w:t>Given the provided data, what are three conclusions we can draw about Kickstarter campaigns?</w:t>
      </w:r>
    </w:p>
    <w:p w14:paraId="50CF5DA8" w14:textId="14BE6CDC" w:rsidR="005761BA" w:rsidRDefault="005761BA" w:rsidP="005761BA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The most successful Kickstarter categories were Theater, Music and Film &amp; Video.</w:t>
      </w:r>
      <w:r w:rsidR="00E627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Journalism and Food seemed to be the most unsuccessful.</w:t>
      </w:r>
      <w:r w:rsidR="00FF1B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(I’m surprised about food! People love to eat.)</w:t>
      </w:r>
    </w:p>
    <w:p w14:paraId="45B3E734" w14:textId="06DA9CEE" w:rsidR="005761BA" w:rsidRDefault="005761BA" w:rsidP="005761BA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Within those categories, the most successful subcategories were Theater: Plays, Music: Rock and Indie Rock and Film &amp; Video: Documentar</w:t>
      </w:r>
      <w:r w:rsidR="00E627BF">
        <w:rPr>
          <w:rFonts w:ascii="Times New Roman" w:eastAsia="Times New Roman" w:hAnsi="Times New Roman" w:cs="Times New Roman"/>
          <w:sz w:val="24"/>
          <w:szCs w:val="24"/>
          <w:lang w:eastAsia="en-US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  <w:r w:rsidR="00E627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Documentaries and Rock Music </w:t>
      </w:r>
      <w:proofErr w:type="spellStart"/>
      <w:r w:rsidR="00E627BF">
        <w:rPr>
          <w:rFonts w:ascii="Times New Roman" w:eastAsia="Times New Roman" w:hAnsi="Times New Roman" w:cs="Times New Roman"/>
          <w:sz w:val="24"/>
          <w:szCs w:val="24"/>
          <w:lang w:eastAsia="en-US"/>
        </w:rPr>
        <w:t>kickstarter</w:t>
      </w:r>
      <w:proofErr w:type="spellEnd"/>
      <w:r w:rsidR="00E627B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projects were completely successful, with no failures or cancellations.</w:t>
      </w:r>
    </w:p>
    <w:p w14:paraId="0BC31CE6" w14:textId="6BF94D6B" w:rsidR="00E627BF" w:rsidRDefault="00E627BF" w:rsidP="005761BA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It appears that the first half of the year sees a higher number of successes and a lower number of failed projects – an especially lower number of failed projects between January and April. Between November and December, success numbers take a serious nose-dive. Don’t </w:t>
      </w:r>
      <w:r w:rsidR="00FF1B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try to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compete with Christmas</w:t>
      </w:r>
      <w:r w:rsidR="00FF1B2D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toys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, I guess?</w:t>
      </w:r>
    </w:p>
    <w:p w14:paraId="561BF290" w14:textId="77777777" w:rsidR="00FF1B2D" w:rsidRPr="005761BA" w:rsidRDefault="00FF1B2D" w:rsidP="00FF1B2D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7631E10B" w14:textId="7A3AC0AC" w:rsidR="00FF1B2D" w:rsidRPr="00FF1B2D" w:rsidRDefault="005761BA" w:rsidP="00FF1B2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61BA">
        <w:rPr>
          <w:rFonts w:ascii="Times New Roman" w:eastAsia="Times New Roman" w:hAnsi="Times New Roman" w:cs="Times New Roman"/>
          <w:sz w:val="24"/>
          <w:szCs w:val="24"/>
          <w:lang w:eastAsia="en-US"/>
        </w:rPr>
        <w:t>What are some limitations of this dataset?</w:t>
      </w:r>
    </w:p>
    <w:p w14:paraId="7A4C6EC5" w14:textId="108AAD2F" w:rsidR="00FF1B2D" w:rsidRDefault="00FF1B2D" w:rsidP="00FF1B2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We don’t know why projects were canceled. </w:t>
      </w:r>
    </w:p>
    <w:p w14:paraId="33229DFF" w14:textId="733F3A1D" w:rsidR="00FF1B2D" w:rsidRDefault="00FF1B2D" w:rsidP="00FF1B2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We also don’t know why projects succeeded or failed. There are many factors for success or failure. We only have a few of the factors, like money raised and date. We don’t have any of those pieces of more qualitative data, like target audience, leadership qualities, venue, etc.</w:t>
      </w:r>
    </w:p>
    <w:p w14:paraId="5BA54F2A" w14:textId="0CE555A2" w:rsidR="00FF1B2D" w:rsidRDefault="00FF1B2D" w:rsidP="00FF1B2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Who are these kickstarted campaigns targeting? That would be a factor – something like target demographics and demographics of the area you are in. For example, if you’re trying to target college-age students in a retirement community, you’re going to fail. </w:t>
      </w:r>
    </w:p>
    <w:p w14:paraId="0BA8E0AF" w14:textId="77777777" w:rsidR="005761BA" w:rsidRPr="005761BA" w:rsidRDefault="005761BA" w:rsidP="005761B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248F2612" w14:textId="41FFA5C3" w:rsidR="00855982" w:rsidRDefault="005761BA" w:rsidP="005761B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61BA">
        <w:rPr>
          <w:rFonts w:ascii="Times New Roman" w:eastAsia="Times New Roman" w:hAnsi="Times New Roman" w:cs="Times New Roman"/>
          <w:sz w:val="24"/>
          <w:szCs w:val="24"/>
          <w:lang w:eastAsia="en-US"/>
        </w:rPr>
        <w:t>What are some other possible tables and/or graphs that we could create?</w:t>
      </w:r>
    </w:p>
    <w:p w14:paraId="078700FC" w14:textId="5512EB83" w:rsidR="00FF1B2D" w:rsidRDefault="00FF1B2D" w:rsidP="00FF1B2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I would like to see a stat that compares successes to failures – like percent of success rate. Some categories have a high success rate, but also a rather high failure rate, while others have a high success rate with a low failure rate. Those factors seem relevant.</w:t>
      </w:r>
    </w:p>
    <w:p w14:paraId="51E1DB41" w14:textId="47C150F3" w:rsidR="00FF1B2D" w:rsidRPr="005761BA" w:rsidRDefault="00FF1B2D" w:rsidP="00FF1B2D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Also some demographic data – like city, suburb, rural, population stats, etc. Are these projects in the U.S.? Worldwide?</w:t>
      </w:r>
    </w:p>
    <w:sectPr w:rsidR="00FF1B2D" w:rsidRPr="005761BA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F2289" w14:textId="77777777" w:rsidR="00A7103C" w:rsidRDefault="00A7103C" w:rsidP="00855982">
      <w:pPr>
        <w:spacing w:after="0" w:line="240" w:lineRule="auto"/>
      </w:pPr>
      <w:r>
        <w:separator/>
      </w:r>
    </w:p>
  </w:endnote>
  <w:endnote w:type="continuationSeparator" w:id="0">
    <w:p w14:paraId="0FD3943F" w14:textId="77777777" w:rsidR="00A7103C" w:rsidRDefault="00A7103C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BB3E6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5CB7" w14:textId="77777777" w:rsidR="00A7103C" w:rsidRDefault="00A7103C" w:rsidP="00855982">
      <w:pPr>
        <w:spacing w:after="0" w:line="240" w:lineRule="auto"/>
      </w:pPr>
      <w:r>
        <w:separator/>
      </w:r>
    </w:p>
  </w:footnote>
  <w:footnote w:type="continuationSeparator" w:id="0">
    <w:p w14:paraId="6533FA69" w14:textId="77777777" w:rsidR="00A7103C" w:rsidRDefault="00A7103C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0C0830"/>
    <w:multiLevelType w:val="multilevel"/>
    <w:tmpl w:val="1E946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1603DEC"/>
    <w:multiLevelType w:val="hybridMultilevel"/>
    <w:tmpl w:val="B26A0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9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8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BA"/>
    <w:rsid w:val="001D4362"/>
    <w:rsid w:val="005761BA"/>
    <w:rsid w:val="007833A7"/>
    <w:rsid w:val="00855982"/>
    <w:rsid w:val="00A10484"/>
    <w:rsid w:val="00A7103C"/>
    <w:rsid w:val="00E627BF"/>
    <w:rsid w:val="00FD262C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045B"/>
  <w15:chartTrackingRefBased/>
  <w15:docId w15:val="{DE4DFC69-C0B9-4DE9-9542-C3DF43F0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76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</dc:creator>
  <cp:lastModifiedBy>CSA</cp:lastModifiedBy>
  <cp:revision>1</cp:revision>
  <dcterms:created xsi:type="dcterms:W3CDTF">2020-06-16T13:45:00Z</dcterms:created>
  <dcterms:modified xsi:type="dcterms:W3CDTF">2020-06-16T14:15:00Z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